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5A1B0C" w:rsidRDefault="005A1B0C" w:rsidP="00141A4C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5A1B0C">
        <w:rPr>
          <w:rFonts w:ascii="Times New Roman" w:hAnsi="Times New Roman" w:cs="Times New Roman"/>
          <w:sz w:val="28"/>
          <w:szCs w:val="28"/>
        </w:rPr>
        <w:t>Harshitha Yendapally</w:t>
      </w:r>
    </w:p>
    <w:p w:rsidR="00141A4C" w:rsidRPr="00893359" w:rsidRDefault="00104E3C" w:rsidP="00141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phone:2102042236</w:t>
      </w:r>
      <w:r w:rsidR="005A1B0C" w:rsidRPr="00893359">
        <w:rPr>
          <w:rFonts w:ascii="Times New Roman" w:hAnsi="Times New Roman" w:cs="Times New Roman"/>
        </w:rPr>
        <w:t xml:space="preserve"> |Email: </w:t>
      </w:r>
      <w:hyperlink r:id="rId8" w:history="1">
        <w:r w:rsidR="005A1B0C" w:rsidRPr="00893359">
          <w:rPr>
            <w:rStyle w:val="Hyperlink"/>
            <w:rFonts w:ascii="Times New Roman" w:hAnsi="Times New Roman" w:cs="Times New Roman"/>
          </w:rPr>
          <w:t>hfu588@my.utsa.edu</w:t>
        </w:r>
        <w:r w:rsidR="005A1B0C" w:rsidRPr="00893359">
          <w:rPr>
            <w:rStyle w:val="Hyperlink"/>
            <w:rFonts w:ascii="Times New Roman" w:hAnsi="Times New Roman" w:cs="Times New Roman"/>
            <w:u w:val="none"/>
          </w:rPr>
          <w:t xml:space="preserve"> |</w:t>
        </w:r>
      </w:hyperlink>
      <w:r w:rsidR="005A1B0C" w:rsidRPr="00893359">
        <w:rPr>
          <w:rFonts w:ascii="Times New Roman" w:hAnsi="Times New Roman" w:cs="Times New Roman"/>
        </w:rPr>
        <w:t xml:space="preserve"> </w:t>
      </w:r>
      <w:hyperlink r:id="rId9" w:history="1">
        <w:r w:rsidR="005A1B0C" w:rsidRPr="00893359">
          <w:rPr>
            <w:rStyle w:val="Hyperlink"/>
            <w:rFonts w:ascii="Times New Roman" w:hAnsi="Times New Roman" w:cs="Times New Roman"/>
          </w:rPr>
          <w:t>linkedin.com/in/</w:t>
        </w:r>
        <w:r w:rsidR="00B36FA7" w:rsidRPr="00893359">
          <w:rPr>
            <w:rStyle w:val="Hyperlink"/>
            <w:rFonts w:ascii="Times New Roman" w:hAnsi="Times New Roman" w:cs="Times New Roman"/>
          </w:rPr>
          <w:t>harshitha-yendapally</w:t>
        </w:r>
      </w:hyperlink>
    </w:p>
    <w:p w:rsidR="006270A9" w:rsidRPr="00B36FA7" w:rsidRDefault="00B36FA7" w:rsidP="00141A4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36FA7">
        <w:rPr>
          <w:rFonts w:ascii="Times New Roman" w:hAnsi="Times New Roman" w:cs="Times New Roman"/>
          <w:sz w:val="24"/>
          <w:szCs w:val="24"/>
        </w:rPr>
        <w:t>Summary</w:t>
      </w:r>
    </w:p>
    <w:p w:rsidR="006270A9" w:rsidRPr="00AA0BA3" w:rsidRDefault="00A55DC7" w:rsidP="00A55D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A0BA3">
        <w:rPr>
          <w:rFonts w:ascii="Times New Roman" w:hAnsi="Times New Roman" w:cs="Times New Roman"/>
        </w:rPr>
        <w:t xml:space="preserve">Research </w:t>
      </w:r>
      <w:r w:rsidR="007A3F61" w:rsidRPr="00AA0BA3">
        <w:rPr>
          <w:rFonts w:ascii="Times New Roman" w:hAnsi="Times New Roman" w:cs="Times New Roman"/>
        </w:rPr>
        <w:t>assistant and</w:t>
      </w:r>
      <w:r w:rsidRPr="00AA0BA3">
        <w:rPr>
          <w:rFonts w:ascii="Times New Roman" w:hAnsi="Times New Roman" w:cs="Times New Roman"/>
        </w:rPr>
        <w:t xml:space="preserve"> lab member at University of Texas, San Antonio actively looking for Internship opportunities in VLSI, embedded </w:t>
      </w:r>
      <w:r w:rsidR="00C12A39">
        <w:rPr>
          <w:rFonts w:ascii="Times New Roman" w:hAnsi="Times New Roman" w:cs="Times New Roman"/>
        </w:rPr>
        <w:t>systems or</w:t>
      </w:r>
      <w:r w:rsidRPr="00AA0BA3">
        <w:rPr>
          <w:rFonts w:ascii="Times New Roman" w:hAnsi="Times New Roman" w:cs="Times New Roman"/>
        </w:rPr>
        <w:t xml:space="preserve"> Computer Architecture stream.</w:t>
      </w:r>
    </w:p>
    <w:p w:rsidR="00276D31" w:rsidRPr="00AA0BA3" w:rsidRDefault="00276D31" w:rsidP="00A55DC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A0BA3">
        <w:rPr>
          <w:rFonts w:ascii="Times New Roman" w:hAnsi="Times New Roman" w:cs="Times New Roman"/>
        </w:rPr>
        <w:t>3.5 years of Industrial experience in Robert Bosch</w:t>
      </w:r>
      <w:r w:rsidR="008D7FF9" w:rsidRPr="00AA0BA3">
        <w:rPr>
          <w:rFonts w:ascii="Times New Roman" w:hAnsi="Times New Roman" w:cs="Times New Roman"/>
        </w:rPr>
        <w:t xml:space="preserve"> in</w:t>
      </w:r>
      <w:r w:rsidRPr="00AA0BA3">
        <w:rPr>
          <w:rFonts w:ascii="Times New Roman" w:hAnsi="Times New Roman" w:cs="Times New Roman"/>
        </w:rPr>
        <w:t xml:space="preserve"> </w:t>
      </w:r>
      <w:r w:rsidR="00541BA6" w:rsidRPr="00AA0BA3">
        <w:rPr>
          <w:rFonts w:ascii="Times New Roman" w:hAnsi="Times New Roman" w:cs="Times New Roman"/>
        </w:rPr>
        <w:t>designing</w:t>
      </w:r>
      <w:r w:rsidR="002156EF" w:rsidRPr="00AA0BA3">
        <w:rPr>
          <w:rFonts w:ascii="Times New Roman" w:hAnsi="Times New Roman" w:cs="Times New Roman"/>
        </w:rPr>
        <w:t xml:space="preserve"> Model based development tools </w:t>
      </w:r>
      <w:r w:rsidRPr="00AA0BA3">
        <w:rPr>
          <w:rFonts w:ascii="Times New Roman" w:hAnsi="Times New Roman" w:cs="Times New Roman"/>
        </w:rPr>
        <w:t>with technical competence in Java plugin development, C and C++.</w:t>
      </w:r>
    </w:p>
    <w:sdt>
      <w:sdtPr>
        <w:alias w:val="Education:"/>
        <w:tag w:val="Education:"/>
        <w:id w:val="807127995"/>
        <w:placeholder>
          <w:docPart w:val="78CF88323BC348AE800225951E4C0F0F"/>
        </w:placeholder>
        <w:temporary/>
        <w:showingPlcHdr/>
        <w15:appearance w15:val="hidden"/>
      </w:sdtPr>
      <w:sdtEndPr/>
      <w:sdtContent>
        <w:p w:rsidR="009C208E" w:rsidRDefault="009D5933">
          <w:pPr>
            <w:pStyle w:val="Heading1"/>
          </w:pPr>
          <w:r w:rsidRPr="00893359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:rsidR="009C208E" w:rsidRPr="00AA0BA3" w:rsidRDefault="009C208E" w:rsidP="009C208E">
      <w:pPr>
        <w:pStyle w:val="Heading1"/>
        <w:numPr>
          <w:ilvl w:val="0"/>
          <w:numId w:val="25"/>
        </w:numPr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</w:pPr>
      <w:r w:rsidRPr="00AA0BA3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Masters of Science in Electrical and Computer Engineering                                     </w:t>
      </w:r>
      <w:r w:rsid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                      </w:t>
      </w:r>
      <w:r w:rsidR="00D24FCF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3.87</w:t>
      </w:r>
    </w:p>
    <w:p w:rsidR="00482962" w:rsidRDefault="006E4DD6" w:rsidP="009C208E">
      <w:pPr>
        <w:pStyle w:val="Heading1"/>
        <w:ind w:left="720"/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</w:pPr>
      <w:r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>University of Texas,</w:t>
      </w:r>
      <w:r w:rsidR="009C208E" w:rsidRPr="00CE243F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 San Antonio                                                                                                           </w:t>
      </w:r>
      <w:r w:rsidR="002A00B9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          </w:t>
      </w:r>
      <w:r w:rsidR="009C208E" w:rsidRPr="00CE243F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>Aug’18(</w:t>
      </w:r>
      <w:r w:rsidR="00CE243F" w:rsidRPr="00CE243F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>expected)</w:t>
      </w:r>
      <w:r w:rsidR="009C208E" w:rsidRPr="00CE243F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     </w:t>
      </w:r>
    </w:p>
    <w:p w:rsidR="006E4DD6" w:rsidRPr="006E4DD6" w:rsidRDefault="00607B9C" w:rsidP="00482962">
      <w:pPr>
        <w:pStyle w:val="Heading1"/>
        <w:numPr>
          <w:ilvl w:val="0"/>
          <w:numId w:val="25"/>
        </w:num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Bachelor of Engineering in El</w:t>
      </w:r>
      <w:r w:rsidR="004543C9"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ectronics and Communication Eng</w:t>
      </w:r>
      <w:r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ineering</w:t>
      </w:r>
      <w:r w:rsidR="00AA0BA3"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           </w:t>
      </w:r>
      <w:r w:rsidR="002A00B9"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              </w:t>
      </w:r>
      <w:r w:rsid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         </w:t>
      </w:r>
      <w:r w:rsidR="00AA0BA3"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3.</w:t>
      </w:r>
      <w:r w:rsidR="00D24FCF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>84</w:t>
      </w:r>
      <w:r w:rsidRPr="002A00B9">
        <w:rPr>
          <w:rFonts w:ascii="Times New Roman" w:eastAsiaTheme="minorEastAsia" w:hAnsi="Times New Roman" w:cs="Times New Roman"/>
          <w:b w:val="0"/>
          <w:color w:val="404040" w:themeColor="text1" w:themeTint="BF"/>
          <w:sz w:val="22"/>
          <w:szCs w:val="22"/>
        </w:rPr>
        <w:t xml:space="preserve">    </w:t>
      </w:r>
    </w:p>
    <w:p w:rsidR="009C208E" w:rsidRPr="006E4DD6" w:rsidRDefault="006E4DD6" w:rsidP="006E4DD6">
      <w:pPr>
        <w:pStyle w:val="Heading1"/>
        <w:ind w:left="720"/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</w:pPr>
      <w:r w:rsidRPr="006E4DD6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Osmania university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                                              </w:t>
      </w:r>
      <w:r w:rsidRPr="006E4DD6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>April’13</w:t>
      </w:r>
      <w:r w:rsidR="00607B9C" w:rsidRPr="006E4DD6">
        <w:rPr>
          <w:rFonts w:ascii="Times New Roman" w:eastAsiaTheme="minorEastAsia" w:hAnsi="Times New Roman" w:cs="Times New Roman"/>
          <w:b w:val="0"/>
          <w:i/>
          <w:color w:val="404040" w:themeColor="text1" w:themeTint="BF"/>
          <w:sz w:val="18"/>
          <w:szCs w:val="18"/>
        </w:rPr>
        <w:t xml:space="preserve">                                     </w:t>
      </w:r>
    </w:p>
    <w:p w:rsidR="006270A9" w:rsidRDefault="00550CBA" w:rsidP="00550CBA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</w:pPr>
      <w:r w:rsidRPr="00550CBA"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  <w:t>Technical Skills</w:t>
      </w:r>
    </w:p>
    <w:p w:rsidR="00EA6E85" w:rsidRDefault="00DC69A8" w:rsidP="00EA6E85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EA6E85">
        <w:rPr>
          <w:rFonts w:ascii="Times New Roman" w:hAnsi="Times New Roman" w:cs="Times New Roman"/>
        </w:rPr>
        <w:t>Languages: Verilog-HDL, System Verilog, C, C++, Core Java</w:t>
      </w:r>
      <w:r w:rsidR="0000168F">
        <w:rPr>
          <w:rFonts w:ascii="Times New Roman" w:hAnsi="Times New Roman" w:cs="Times New Roman"/>
        </w:rPr>
        <w:t>, Perl, ANT</w:t>
      </w:r>
    </w:p>
    <w:p w:rsidR="00EA6E85" w:rsidRDefault="00EA6E85" w:rsidP="00EA6E85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EA6E85">
        <w:rPr>
          <w:rFonts w:ascii="Times New Roman" w:hAnsi="Times New Roman" w:cs="Times New Roman"/>
        </w:rPr>
        <w:t>Tools:</w:t>
      </w:r>
      <w:r w:rsidR="00CD5247">
        <w:rPr>
          <w:rFonts w:ascii="Times New Roman" w:hAnsi="Times New Roman" w:cs="Times New Roman"/>
        </w:rPr>
        <w:t xml:space="preserve"> </w:t>
      </w:r>
      <w:r w:rsidR="00E806B0">
        <w:rPr>
          <w:rFonts w:ascii="Times New Roman" w:hAnsi="Times New Roman" w:cs="Times New Roman"/>
        </w:rPr>
        <w:t>Cadence-Virtuoso,</w:t>
      </w:r>
      <w:r w:rsidR="00DC69A8" w:rsidRPr="00EA6E85">
        <w:rPr>
          <w:rFonts w:ascii="Times New Roman" w:hAnsi="Times New Roman" w:cs="Times New Roman"/>
        </w:rPr>
        <w:t xml:space="preserve"> </w:t>
      </w:r>
      <w:r w:rsidRPr="00EA6E85">
        <w:rPr>
          <w:rFonts w:ascii="Times New Roman" w:hAnsi="Times New Roman" w:cs="Times New Roman"/>
        </w:rPr>
        <w:t>MATLAB</w:t>
      </w:r>
      <w:r w:rsidR="00DC69A8" w:rsidRPr="00EA6E85">
        <w:rPr>
          <w:rFonts w:ascii="Times New Roman" w:hAnsi="Times New Roman" w:cs="Times New Roman"/>
        </w:rPr>
        <w:t>-Simulink,</w:t>
      </w:r>
      <w:r>
        <w:rPr>
          <w:rFonts w:ascii="Times New Roman" w:hAnsi="Times New Roman" w:cs="Times New Roman"/>
        </w:rPr>
        <w:t xml:space="preserve"> </w:t>
      </w:r>
      <w:r w:rsidR="00DC69A8" w:rsidRPr="00EA6E85">
        <w:rPr>
          <w:rFonts w:ascii="Times New Roman" w:hAnsi="Times New Roman" w:cs="Times New Roman"/>
        </w:rPr>
        <w:t>Xilinx Vivado,</w:t>
      </w:r>
      <w:r>
        <w:rPr>
          <w:rFonts w:ascii="Times New Roman" w:hAnsi="Times New Roman" w:cs="Times New Roman"/>
        </w:rPr>
        <w:t xml:space="preserve"> </w:t>
      </w:r>
      <w:r w:rsidRPr="00EA6E85">
        <w:rPr>
          <w:rFonts w:ascii="Times New Roman" w:hAnsi="Times New Roman" w:cs="Times New Roman"/>
        </w:rPr>
        <w:t>Xilinx ISE, SDK, ASCET (Advanced Simulation and Control Engineering Tool), TPT-Time Partition Testing Tool, KEIL, Ride Microcontroller simulator, PSPICE</w:t>
      </w:r>
    </w:p>
    <w:p w:rsidR="00351883" w:rsidRDefault="00351883" w:rsidP="003E7EF1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</w:pPr>
      <w:r w:rsidRPr="00351883"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  <w:t>Work Experience</w:t>
      </w:r>
    </w:p>
    <w:p w:rsidR="00351883" w:rsidRPr="00351883" w:rsidRDefault="00351883" w:rsidP="00351883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 w:rsidRPr="00351883">
        <w:rPr>
          <w:rFonts w:ascii="Times New Roman" w:hAnsi="Times New Roman" w:cs="Times New Roman"/>
        </w:rPr>
        <w:t>Senior Software Engineer</w:t>
      </w:r>
    </w:p>
    <w:p w:rsidR="000335C7" w:rsidRPr="00E806B0" w:rsidRDefault="00351883" w:rsidP="00E806B0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i/>
          <w:sz w:val="18"/>
          <w:szCs w:val="18"/>
        </w:rPr>
      </w:pPr>
      <w:r w:rsidRPr="00351883">
        <w:rPr>
          <w:rFonts w:ascii="Times New Roman" w:hAnsi="Times New Roman" w:cs="Times New Roman"/>
          <w:i/>
          <w:sz w:val="18"/>
          <w:szCs w:val="18"/>
        </w:rPr>
        <w:t xml:space="preserve">Robert Bosch Engineering and Business Solutions Private Limited, Bangalore        </w:t>
      </w: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</w:t>
      </w:r>
      <w:r w:rsidR="007676E2">
        <w:rPr>
          <w:rFonts w:ascii="Times New Roman" w:hAnsi="Times New Roman" w:cs="Times New Roman"/>
          <w:i/>
          <w:sz w:val="18"/>
          <w:szCs w:val="18"/>
        </w:rPr>
        <w:t>Aug’13-Nov</w:t>
      </w:r>
      <w:r w:rsidR="00301600">
        <w:rPr>
          <w:rFonts w:ascii="Times New Roman" w:hAnsi="Times New Roman" w:cs="Times New Roman"/>
          <w:i/>
          <w:sz w:val="18"/>
          <w:szCs w:val="18"/>
        </w:rPr>
        <w:t>’</w:t>
      </w:r>
      <w:r w:rsidR="007676E2">
        <w:rPr>
          <w:rFonts w:ascii="Times New Roman" w:hAnsi="Times New Roman" w:cs="Times New Roman"/>
          <w:i/>
          <w:sz w:val="18"/>
          <w:szCs w:val="18"/>
        </w:rPr>
        <w:t>16</w:t>
      </w:r>
    </w:p>
    <w:p w:rsidR="004C70B7" w:rsidRDefault="00AB4135" w:rsidP="00ED608A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AB4135">
        <w:rPr>
          <w:rFonts w:ascii="Times New Roman" w:hAnsi="Times New Roman" w:cs="Times New Roman"/>
        </w:rPr>
        <w:t>Imtone</w:t>
      </w:r>
      <w:r>
        <w:rPr>
          <w:rFonts w:ascii="Times New Roman" w:hAnsi="Times New Roman" w:cs="Times New Roman"/>
        </w:rPr>
        <w:t xml:space="preserve"> </w:t>
      </w:r>
      <w:r w:rsidRPr="00AB4135">
        <w:rPr>
          <w:rFonts w:ascii="Times New Roman" w:hAnsi="Times New Roman" w:cs="Times New Roman"/>
        </w:rPr>
        <w:t>(</w:t>
      </w:r>
      <w:r w:rsidRPr="00B94E38">
        <w:rPr>
          <w:rFonts w:ascii="Times New Roman" w:hAnsi="Times New Roman" w:cs="Times New Roman"/>
          <w:i/>
          <w:sz w:val="18"/>
          <w:szCs w:val="18"/>
        </w:rPr>
        <w:t>Aug’13-Aug’16</w:t>
      </w:r>
      <w:r w:rsidRPr="00AB4135">
        <w:rPr>
          <w:rFonts w:ascii="Times New Roman" w:hAnsi="Times New Roman" w:cs="Times New Roman"/>
        </w:rPr>
        <w:t>): Developed an automated tool and implemented alg</w:t>
      </w:r>
      <w:r w:rsidR="00ED608A">
        <w:rPr>
          <w:rFonts w:ascii="Times New Roman" w:hAnsi="Times New Roman" w:cs="Times New Roman"/>
        </w:rPr>
        <w:t>orithms for conversion of ASCET models to MATLAB models.</w:t>
      </w:r>
    </w:p>
    <w:p w:rsidR="00832670" w:rsidRDefault="00832670" w:rsidP="00ED608A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model based tools like ASCET Model </w:t>
      </w:r>
      <w:r w:rsidR="005D18CF">
        <w:rPr>
          <w:rFonts w:ascii="Times New Roman" w:hAnsi="Times New Roman" w:cs="Times New Roman"/>
        </w:rPr>
        <w:t>Implementer, ASCET</w:t>
      </w:r>
      <w:r>
        <w:rPr>
          <w:rFonts w:ascii="Times New Roman" w:hAnsi="Times New Roman" w:cs="Times New Roman"/>
        </w:rPr>
        <w:t xml:space="preserve"> </w:t>
      </w:r>
      <w:r w:rsidR="005D18CF">
        <w:rPr>
          <w:rFonts w:ascii="Times New Roman" w:hAnsi="Times New Roman" w:cs="Times New Roman"/>
        </w:rPr>
        <w:t xml:space="preserve">Backend, MATLAB Image </w:t>
      </w:r>
      <w:r w:rsidR="00CD5247">
        <w:rPr>
          <w:rFonts w:ascii="Times New Roman" w:hAnsi="Times New Roman" w:cs="Times New Roman"/>
        </w:rPr>
        <w:t>generator. Handled all</w:t>
      </w:r>
      <w:r w:rsidR="005D5AE9" w:rsidRPr="005D5AE9">
        <w:rPr>
          <w:rFonts w:ascii="Times New Roman" w:hAnsi="Times New Roman" w:cs="Times New Roman"/>
        </w:rPr>
        <w:t xml:space="preserve"> release activities like SCCM pa</w:t>
      </w:r>
      <w:r w:rsidR="00CD5247">
        <w:rPr>
          <w:rFonts w:ascii="Times New Roman" w:hAnsi="Times New Roman" w:cs="Times New Roman"/>
        </w:rPr>
        <w:t>ckaging, Toolbase launch, peacy and WTS server release</w:t>
      </w:r>
      <w:r w:rsidR="005D5AE9" w:rsidRPr="005D5AE9">
        <w:rPr>
          <w:rFonts w:ascii="Times New Roman" w:hAnsi="Times New Roman" w:cs="Times New Roman"/>
        </w:rPr>
        <w:t>, and UAT protocols</w:t>
      </w:r>
      <w:r w:rsidR="005D5AE9" w:rsidRPr="00AB4135">
        <w:rPr>
          <w:rFonts w:ascii="Times New Roman" w:hAnsi="Times New Roman" w:cs="Times New Roman"/>
        </w:rPr>
        <w:t xml:space="preserve"> </w:t>
      </w:r>
      <w:r w:rsidR="00A31FA9" w:rsidRPr="00AB4135">
        <w:rPr>
          <w:rFonts w:ascii="Times New Roman" w:hAnsi="Times New Roman" w:cs="Times New Roman"/>
        </w:rPr>
        <w:t>(</w:t>
      </w:r>
      <w:r w:rsidR="00A31FA9" w:rsidRPr="002B76A1">
        <w:rPr>
          <w:rFonts w:ascii="Times New Roman" w:hAnsi="Times New Roman" w:cs="Times New Roman"/>
          <w:i/>
          <w:sz w:val="18"/>
          <w:szCs w:val="18"/>
        </w:rPr>
        <w:t>Apr’14-Nov’16</w:t>
      </w:r>
      <w:r w:rsidR="0005255A">
        <w:rPr>
          <w:rFonts w:ascii="Times New Roman" w:hAnsi="Times New Roman" w:cs="Times New Roman"/>
        </w:rPr>
        <w:t>)</w:t>
      </w:r>
      <w:r w:rsidR="0024317D">
        <w:rPr>
          <w:rFonts w:ascii="Times New Roman" w:hAnsi="Times New Roman" w:cs="Times New Roman"/>
        </w:rPr>
        <w:t>.</w:t>
      </w:r>
    </w:p>
    <w:p w:rsidR="004A2CD1" w:rsidRDefault="004A2CD1" w:rsidP="00ED608A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Innovative standalone tools like </w:t>
      </w:r>
      <w:r w:rsidRPr="004A2CD1">
        <w:rPr>
          <w:rFonts w:ascii="Times New Roman" w:hAnsi="Times New Roman" w:cs="Times New Roman"/>
        </w:rPr>
        <w:t>Variant Reducer Testing Tool, TPT Automation Tool, Negative Sequence Call Identification Tool</w:t>
      </w:r>
      <w:r>
        <w:rPr>
          <w:rFonts w:ascii="Times New Roman" w:hAnsi="Times New Roman" w:cs="Times New Roman"/>
        </w:rPr>
        <w:t xml:space="preserve"> for testing functionality model based tools.</w:t>
      </w:r>
    </w:p>
    <w:p w:rsidR="00D42AB2" w:rsidRDefault="00D42AB2" w:rsidP="00D42AB2">
      <w:pPr>
        <w:pStyle w:val="ListBullet"/>
        <w:numPr>
          <w:ilvl w:val="0"/>
          <w:numId w:val="0"/>
        </w:numPr>
        <w:ind w:left="216" w:hanging="216"/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</w:pPr>
      <w:r w:rsidRPr="00D42AB2"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  <w:t>Academic Projects</w:t>
      </w:r>
    </w:p>
    <w:p w:rsidR="00E806B0" w:rsidRPr="00067401" w:rsidRDefault="00075147" w:rsidP="006D0843">
      <w:pPr>
        <w:pStyle w:val="ListBullet"/>
        <w:numPr>
          <w:ilvl w:val="0"/>
          <w:numId w:val="43"/>
        </w:num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</w:rPr>
        <w:t xml:space="preserve">Thesis </w:t>
      </w:r>
      <w:r w:rsidR="00E806B0" w:rsidRPr="00E806B0">
        <w:rPr>
          <w:rFonts w:ascii="Times New Roman" w:hAnsi="Times New Roman" w:cs="Times New Roman"/>
        </w:rPr>
        <w:t>on hardware design aiming rethinking of numerical representation for Deep neural networks</w:t>
      </w:r>
      <w:r w:rsidR="00B74101">
        <w:rPr>
          <w:rFonts w:ascii="Times New Roman" w:hAnsi="Times New Roman" w:cs="Times New Roman"/>
        </w:rPr>
        <w:t xml:space="preserve">. </w:t>
      </w:r>
      <w:r w:rsidR="00067401" w:rsidRPr="00182224">
        <w:rPr>
          <w:rFonts w:ascii="Times New Roman" w:hAnsi="Times New Roman" w:cs="Times New Roman"/>
          <w:i/>
          <w:sz w:val="18"/>
          <w:szCs w:val="18"/>
        </w:rPr>
        <w:t>Language: System Verilog,</w:t>
      </w:r>
      <w:r w:rsidR="0006740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67401" w:rsidRPr="00182224">
        <w:rPr>
          <w:rFonts w:ascii="Times New Roman" w:hAnsi="Times New Roman" w:cs="Times New Roman"/>
          <w:i/>
          <w:sz w:val="18"/>
          <w:szCs w:val="18"/>
        </w:rPr>
        <w:t>HLS: C programming language,</w:t>
      </w:r>
      <w:r w:rsidR="0006740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67401" w:rsidRPr="00182224">
        <w:rPr>
          <w:rFonts w:ascii="Times New Roman" w:hAnsi="Times New Roman" w:cs="Times New Roman"/>
          <w:i/>
          <w:sz w:val="18"/>
          <w:szCs w:val="18"/>
        </w:rPr>
        <w:t xml:space="preserve">Tool: </w:t>
      </w:r>
      <w:r w:rsidR="00067401">
        <w:rPr>
          <w:rFonts w:ascii="Times New Roman" w:hAnsi="Times New Roman" w:cs="Times New Roman"/>
          <w:i/>
          <w:sz w:val="18"/>
          <w:szCs w:val="18"/>
        </w:rPr>
        <w:t xml:space="preserve">Cadence, </w:t>
      </w:r>
      <w:r w:rsidR="00067401" w:rsidRPr="00182224">
        <w:rPr>
          <w:rFonts w:ascii="Times New Roman" w:hAnsi="Times New Roman" w:cs="Times New Roman"/>
          <w:i/>
          <w:sz w:val="18"/>
          <w:szCs w:val="18"/>
        </w:rPr>
        <w:t>Xilinx-Vivado,</w:t>
      </w:r>
      <w:r w:rsidR="0006740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67401" w:rsidRPr="00182224">
        <w:rPr>
          <w:rFonts w:ascii="Times New Roman" w:hAnsi="Times New Roman" w:cs="Times New Roman"/>
          <w:i/>
          <w:sz w:val="18"/>
          <w:szCs w:val="18"/>
        </w:rPr>
        <w:t>Xilinx-SDK</w:t>
      </w:r>
    </w:p>
    <w:p w:rsidR="004A0250" w:rsidRDefault="004A0250" w:rsidP="004A0250">
      <w:pPr>
        <w:pStyle w:val="ListBullet"/>
        <w:numPr>
          <w:ilvl w:val="0"/>
          <w:numId w:val="37"/>
        </w:numPr>
        <w:rPr>
          <w:rFonts w:ascii="Times New Roman" w:hAnsi="Times New Roman" w:cs="Times New Roman"/>
        </w:rPr>
      </w:pPr>
      <w:r w:rsidRPr="004A0250">
        <w:rPr>
          <w:rFonts w:ascii="Times New Roman" w:hAnsi="Times New Roman" w:cs="Times New Roman"/>
        </w:rPr>
        <w:t>Onboard Encryption Algorithm circuit:</w:t>
      </w:r>
      <w:r>
        <w:rPr>
          <w:rFonts w:ascii="Times New Roman" w:hAnsi="Times New Roman" w:cs="Times New Roman"/>
        </w:rPr>
        <w:t xml:space="preserve"> Designed efficient fast processing encryption algorithm circuit.</w:t>
      </w:r>
    </w:p>
    <w:p w:rsidR="004A0250" w:rsidRPr="00182224" w:rsidRDefault="004A0250" w:rsidP="004A025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18"/>
          <w:szCs w:val="18"/>
        </w:rPr>
      </w:pPr>
      <w:r w:rsidRPr="00182224">
        <w:rPr>
          <w:rFonts w:ascii="Times New Roman" w:hAnsi="Times New Roman" w:cs="Times New Roman"/>
          <w:i/>
          <w:sz w:val="18"/>
          <w:szCs w:val="18"/>
        </w:rPr>
        <w:t>Language: System Verilog,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182224">
        <w:rPr>
          <w:rFonts w:ascii="Times New Roman" w:hAnsi="Times New Roman" w:cs="Times New Roman"/>
          <w:i/>
          <w:sz w:val="18"/>
          <w:szCs w:val="18"/>
        </w:rPr>
        <w:t>HLS: C programming language,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182224">
        <w:rPr>
          <w:rFonts w:ascii="Times New Roman" w:hAnsi="Times New Roman" w:cs="Times New Roman"/>
          <w:i/>
          <w:sz w:val="18"/>
          <w:szCs w:val="18"/>
        </w:rPr>
        <w:t>Tool: Xilinx-Vivado,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182224">
        <w:rPr>
          <w:rFonts w:ascii="Times New Roman" w:hAnsi="Times New Roman" w:cs="Times New Roman"/>
          <w:i/>
          <w:sz w:val="18"/>
          <w:szCs w:val="18"/>
        </w:rPr>
        <w:t>Xilinx-SDK</w:t>
      </w:r>
    </w:p>
    <w:p w:rsidR="00D8632B" w:rsidRDefault="00D8632B" w:rsidP="00D8632B">
      <w:pPr>
        <w:pStyle w:val="ListBullet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13C4B" w:rsidRPr="00D8632B">
        <w:rPr>
          <w:rFonts w:ascii="Times New Roman" w:hAnsi="Times New Roman" w:cs="Times New Roman"/>
        </w:rPr>
        <w:t xml:space="preserve">mbedded </w:t>
      </w:r>
      <w:r w:rsidR="00A311DE" w:rsidRPr="00D8632B">
        <w:rPr>
          <w:rFonts w:ascii="Times New Roman" w:hAnsi="Times New Roman" w:cs="Times New Roman"/>
        </w:rPr>
        <w:t xml:space="preserve">light sensing </w:t>
      </w:r>
      <w:r w:rsidR="00A13C4B" w:rsidRPr="00D8632B">
        <w:rPr>
          <w:rFonts w:ascii="Times New Roman" w:hAnsi="Times New Roman" w:cs="Times New Roman"/>
        </w:rPr>
        <w:t>system on Zybo Board</w:t>
      </w:r>
      <w:r w:rsidR="00A311DE" w:rsidRPr="00D8632B">
        <w:rPr>
          <w:rFonts w:ascii="Times New Roman" w:hAnsi="Times New Roman" w:cs="Times New Roman"/>
        </w:rPr>
        <w:t xml:space="preserve">: PmodALS module is configured and switches are used according to priority levels </w:t>
      </w:r>
      <w:r>
        <w:rPr>
          <w:rFonts w:ascii="Times New Roman" w:hAnsi="Times New Roman" w:cs="Times New Roman"/>
        </w:rPr>
        <w:t>which aids in power efficient circuits design.</w:t>
      </w:r>
    </w:p>
    <w:p w:rsidR="00A311DE" w:rsidRPr="00182224" w:rsidRDefault="00A311DE" w:rsidP="00A311DE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18"/>
          <w:szCs w:val="18"/>
        </w:rPr>
      </w:pPr>
      <w:r w:rsidRPr="00182224">
        <w:rPr>
          <w:rFonts w:ascii="Times New Roman" w:hAnsi="Times New Roman" w:cs="Times New Roman"/>
          <w:i/>
          <w:sz w:val="18"/>
          <w:szCs w:val="18"/>
        </w:rPr>
        <w:t xml:space="preserve">Language: System </w:t>
      </w:r>
      <w:r w:rsidR="00182224" w:rsidRPr="00182224">
        <w:rPr>
          <w:rFonts w:ascii="Times New Roman" w:hAnsi="Times New Roman" w:cs="Times New Roman"/>
          <w:i/>
          <w:sz w:val="18"/>
          <w:szCs w:val="18"/>
        </w:rPr>
        <w:t>Verilog,</w:t>
      </w:r>
      <w:r w:rsidR="0018222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182224" w:rsidRPr="00182224">
        <w:rPr>
          <w:rFonts w:ascii="Times New Roman" w:hAnsi="Times New Roman" w:cs="Times New Roman"/>
          <w:i/>
          <w:sz w:val="18"/>
          <w:szCs w:val="18"/>
        </w:rPr>
        <w:t>HLS</w:t>
      </w:r>
      <w:r w:rsidR="00D8632B" w:rsidRPr="00182224">
        <w:rPr>
          <w:rFonts w:ascii="Times New Roman" w:hAnsi="Times New Roman" w:cs="Times New Roman"/>
          <w:i/>
          <w:sz w:val="18"/>
          <w:szCs w:val="18"/>
        </w:rPr>
        <w:t>:</w:t>
      </w:r>
      <w:r w:rsidRPr="00182224">
        <w:rPr>
          <w:rFonts w:ascii="Times New Roman" w:hAnsi="Times New Roman" w:cs="Times New Roman"/>
          <w:i/>
          <w:sz w:val="18"/>
          <w:szCs w:val="18"/>
        </w:rPr>
        <w:t xml:space="preserve"> C programming </w:t>
      </w:r>
      <w:r w:rsidR="00802E2A" w:rsidRPr="00182224">
        <w:rPr>
          <w:rFonts w:ascii="Times New Roman" w:hAnsi="Times New Roman" w:cs="Times New Roman"/>
          <w:i/>
          <w:sz w:val="18"/>
          <w:szCs w:val="18"/>
        </w:rPr>
        <w:t>language,</w:t>
      </w:r>
      <w:r w:rsidR="00802E2A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02E2A" w:rsidRPr="00182224">
        <w:rPr>
          <w:rFonts w:ascii="Times New Roman" w:hAnsi="Times New Roman" w:cs="Times New Roman"/>
          <w:i/>
          <w:sz w:val="18"/>
          <w:szCs w:val="18"/>
        </w:rPr>
        <w:t>Tool: Xilinx</w:t>
      </w:r>
      <w:r w:rsidRPr="00182224">
        <w:rPr>
          <w:rFonts w:ascii="Times New Roman" w:hAnsi="Times New Roman" w:cs="Times New Roman"/>
          <w:i/>
          <w:sz w:val="18"/>
          <w:szCs w:val="18"/>
        </w:rPr>
        <w:t>-</w:t>
      </w:r>
      <w:r w:rsidR="00D267A1" w:rsidRPr="00182224">
        <w:rPr>
          <w:rFonts w:ascii="Times New Roman" w:hAnsi="Times New Roman" w:cs="Times New Roman"/>
          <w:i/>
          <w:sz w:val="18"/>
          <w:szCs w:val="18"/>
        </w:rPr>
        <w:t>Vivado,</w:t>
      </w:r>
      <w:r w:rsidR="00D267A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D267A1" w:rsidRPr="00182224">
        <w:rPr>
          <w:rFonts w:ascii="Times New Roman" w:hAnsi="Times New Roman" w:cs="Times New Roman"/>
          <w:i/>
          <w:sz w:val="18"/>
          <w:szCs w:val="18"/>
        </w:rPr>
        <w:t>Xilinx</w:t>
      </w:r>
      <w:r w:rsidR="00D8632B" w:rsidRPr="00182224">
        <w:rPr>
          <w:rFonts w:ascii="Times New Roman" w:hAnsi="Times New Roman" w:cs="Times New Roman"/>
          <w:i/>
          <w:sz w:val="18"/>
          <w:szCs w:val="18"/>
        </w:rPr>
        <w:t>-SDK</w:t>
      </w:r>
    </w:p>
    <w:p w:rsidR="00182224" w:rsidRDefault="00182224" w:rsidP="00182224">
      <w:pPr>
        <w:pStyle w:val="ListBullet"/>
        <w:numPr>
          <w:ilvl w:val="0"/>
          <w:numId w:val="35"/>
        </w:numPr>
        <w:rPr>
          <w:rFonts w:ascii="Times New Roman" w:hAnsi="Times New Roman" w:cs="Times New Roman"/>
        </w:rPr>
      </w:pPr>
      <w:r w:rsidRPr="00182224">
        <w:rPr>
          <w:rFonts w:ascii="Times New Roman" w:hAnsi="Times New Roman" w:cs="Times New Roman"/>
        </w:rPr>
        <w:t>Out-of-Order Execution based on Simple Scalar Tool set:</w:t>
      </w:r>
      <w:r w:rsidR="00F805C0">
        <w:rPr>
          <w:rFonts w:ascii="Times New Roman" w:hAnsi="Times New Roman" w:cs="Times New Roman"/>
        </w:rPr>
        <w:t xml:space="preserve"> CPU performance is increased significantly by designing architectural level algorithm to </w:t>
      </w:r>
      <w:proofErr w:type="gramStart"/>
      <w:r w:rsidR="00F805C0">
        <w:rPr>
          <w:rFonts w:ascii="Times New Roman" w:hAnsi="Times New Roman" w:cs="Times New Roman"/>
        </w:rPr>
        <w:t>temporar</w:t>
      </w:r>
      <w:bookmarkStart w:id="0" w:name="_GoBack"/>
      <w:bookmarkEnd w:id="0"/>
      <w:r w:rsidR="00F805C0">
        <w:rPr>
          <w:rFonts w:ascii="Times New Roman" w:hAnsi="Times New Roman" w:cs="Times New Roman"/>
        </w:rPr>
        <w:t>ily suspend</w:t>
      </w:r>
      <w:proofErr w:type="gramEnd"/>
      <w:r w:rsidR="00F805C0">
        <w:rPr>
          <w:rFonts w:ascii="Times New Roman" w:hAnsi="Times New Roman" w:cs="Times New Roman"/>
        </w:rPr>
        <w:t xml:space="preserve"> thread with high occupancy of physical register file.</w:t>
      </w:r>
    </w:p>
    <w:p w:rsidR="00D267A1" w:rsidRPr="00D267A1" w:rsidRDefault="00D267A1" w:rsidP="00D267A1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i/>
          <w:sz w:val="18"/>
          <w:szCs w:val="18"/>
        </w:rPr>
      </w:pPr>
      <w:r w:rsidRPr="00D267A1">
        <w:rPr>
          <w:rFonts w:ascii="Times New Roman" w:hAnsi="Times New Roman" w:cs="Times New Roman"/>
          <w:i/>
          <w:sz w:val="18"/>
          <w:szCs w:val="18"/>
        </w:rPr>
        <w:t xml:space="preserve">Simulator: M-Sim </w:t>
      </w:r>
      <w:proofErr w:type="gramStart"/>
      <w:r w:rsidRPr="00D267A1">
        <w:rPr>
          <w:rFonts w:ascii="Times New Roman" w:hAnsi="Times New Roman" w:cs="Times New Roman"/>
          <w:i/>
          <w:sz w:val="18"/>
          <w:szCs w:val="18"/>
        </w:rPr>
        <w:t>SMT</w:t>
      </w:r>
      <w:r w:rsidR="00E914DA">
        <w:rPr>
          <w:rFonts w:ascii="Times New Roman" w:hAnsi="Times New Roman" w:cs="Times New Roman"/>
          <w:i/>
          <w:sz w:val="18"/>
          <w:szCs w:val="18"/>
        </w:rPr>
        <w:t>,Language</w:t>
      </w:r>
      <w:proofErr w:type="gramEnd"/>
      <w:r w:rsidR="00E914DA">
        <w:rPr>
          <w:rFonts w:ascii="Times New Roman" w:hAnsi="Times New Roman" w:cs="Times New Roman"/>
          <w:i/>
          <w:sz w:val="18"/>
          <w:szCs w:val="18"/>
        </w:rPr>
        <w:t>:C</w:t>
      </w:r>
      <w:r w:rsidRPr="00D267A1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:rsidR="006270A9" w:rsidRDefault="00ED1E45" w:rsidP="002E439B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</w:pPr>
      <w:r w:rsidRPr="00ED1E45">
        <w:rPr>
          <w:rFonts w:ascii="Times New Roman" w:eastAsiaTheme="majorEastAsia" w:hAnsi="Times New Roman" w:cs="Times New Roman"/>
          <w:b/>
          <w:color w:val="2A7B88" w:themeColor="accent1" w:themeShade="BF"/>
          <w:sz w:val="24"/>
          <w:szCs w:val="24"/>
        </w:rPr>
        <w:t>Accomplishments</w:t>
      </w:r>
    </w:p>
    <w:p w:rsidR="007E3F19" w:rsidRPr="00CD5247" w:rsidRDefault="007E3F19" w:rsidP="007E3F19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CD5247">
        <w:rPr>
          <w:rFonts w:ascii="Times New Roman" w:hAnsi="Times New Roman" w:cs="Times New Roman"/>
        </w:rPr>
        <w:t>Certified as “Recognition for Technical competence” by Bosch in 2014.</w:t>
      </w:r>
    </w:p>
    <w:p w:rsidR="007E3F19" w:rsidRPr="00CD5247" w:rsidRDefault="007E3F19" w:rsidP="007E3F19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CD5247">
        <w:rPr>
          <w:rFonts w:ascii="Times New Roman" w:hAnsi="Times New Roman" w:cs="Times New Roman"/>
        </w:rPr>
        <w:t>Certified by Bosch in stream of Embedded systems.</w:t>
      </w:r>
    </w:p>
    <w:p w:rsidR="001B29CF" w:rsidRPr="00CD5247" w:rsidRDefault="007E3F19" w:rsidP="00A3213E">
      <w:pPr>
        <w:pStyle w:val="ListBullet"/>
        <w:numPr>
          <w:ilvl w:val="0"/>
          <w:numId w:val="25"/>
        </w:numPr>
        <w:rPr>
          <w:rFonts w:ascii="Times New Roman" w:hAnsi="Times New Roman" w:cs="Times New Roman"/>
        </w:rPr>
      </w:pPr>
      <w:r w:rsidRPr="00CD5247">
        <w:rPr>
          <w:rFonts w:ascii="Times New Roman" w:hAnsi="Times New Roman" w:cs="Times New Roman"/>
        </w:rPr>
        <w:t>Certified and provided with ECE Pioneer Research Scholarship by University of Texas, San Antonio.</w:t>
      </w:r>
    </w:p>
    <w:sectPr w:rsidR="001B29CF" w:rsidRPr="00CD5247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8FE" w:rsidRDefault="00F518FE">
      <w:pPr>
        <w:spacing w:after="0"/>
      </w:pPr>
      <w:r>
        <w:separator/>
      </w:r>
    </w:p>
  </w:endnote>
  <w:endnote w:type="continuationSeparator" w:id="0">
    <w:p w:rsidR="00F518FE" w:rsidRDefault="00F51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21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8FE" w:rsidRDefault="00F518FE">
      <w:pPr>
        <w:spacing w:after="0"/>
      </w:pPr>
      <w:r>
        <w:separator/>
      </w:r>
    </w:p>
  </w:footnote>
  <w:footnote w:type="continuationSeparator" w:id="0">
    <w:p w:rsidR="00F518FE" w:rsidRDefault="00F518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092F1D"/>
    <w:multiLevelType w:val="hybridMultilevel"/>
    <w:tmpl w:val="3118AF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03643751"/>
    <w:multiLevelType w:val="hybridMultilevel"/>
    <w:tmpl w:val="B6F8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856A2"/>
    <w:multiLevelType w:val="hybridMultilevel"/>
    <w:tmpl w:val="8858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85F6D"/>
    <w:multiLevelType w:val="hybridMultilevel"/>
    <w:tmpl w:val="399E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666CA7"/>
    <w:multiLevelType w:val="hybridMultilevel"/>
    <w:tmpl w:val="00A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7" w15:restartNumberingAfterBreak="0">
    <w:nsid w:val="0C3C1155"/>
    <w:multiLevelType w:val="hybridMultilevel"/>
    <w:tmpl w:val="4CEE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88B0B71"/>
    <w:multiLevelType w:val="hybridMultilevel"/>
    <w:tmpl w:val="4C86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75DEA"/>
    <w:multiLevelType w:val="hybridMultilevel"/>
    <w:tmpl w:val="54187F2A"/>
    <w:lvl w:ilvl="0" w:tplc="085C27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7F7F7F" w:themeColor="text1" w:themeTint="8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A834F5"/>
    <w:multiLevelType w:val="hybridMultilevel"/>
    <w:tmpl w:val="D814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5C5EC7"/>
    <w:multiLevelType w:val="hybridMultilevel"/>
    <w:tmpl w:val="9556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44788"/>
    <w:multiLevelType w:val="hybridMultilevel"/>
    <w:tmpl w:val="E50CA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0E23D0"/>
    <w:multiLevelType w:val="hybridMultilevel"/>
    <w:tmpl w:val="83BA1206"/>
    <w:lvl w:ilvl="0" w:tplc="085C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D40551"/>
    <w:multiLevelType w:val="hybridMultilevel"/>
    <w:tmpl w:val="55308F8C"/>
    <w:lvl w:ilvl="0" w:tplc="085C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F7F7F" w:themeColor="text1" w:themeTint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8"/>
  </w:num>
  <w:num w:numId="16">
    <w:abstractNumId w:val="18"/>
  </w:num>
  <w:num w:numId="17">
    <w:abstractNumId w:val="26"/>
  </w:num>
  <w:num w:numId="18">
    <w:abstractNumId w:val="15"/>
  </w:num>
  <w:num w:numId="19">
    <w:abstractNumId w:val="31"/>
  </w:num>
  <w:num w:numId="20">
    <w:abstractNumId w:val="29"/>
  </w:num>
  <w:num w:numId="21">
    <w:abstractNumId w:val="16"/>
  </w:num>
  <w:num w:numId="22">
    <w:abstractNumId w:val="23"/>
  </w:num>
  <w:num w:numId="23">
    <w:abstractNumId w:val="30"/>
  </w:num>
  <w:num w:numId="24">
    <w:abstractNumId w:val="20"/>
  </w:num>
  <w:num w:numId="25">
    <w:abstractNumId w:val="13"/>
  </w:num>
  <w:num w:numId="26">
    <w:abstractNumId w:val="27"/>
  </w:num>
  <w:num w:numId="27">
    <w:abstractNumId w:val="16"/>
  </w:num>
  <w:num w:numId="28">
    <w:abstractNumId w:val="32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  <w:num w:numId="33">
    <w:abstractNumId w:val="21"/>
  </w:num>
  <w:num w:numId="34">
    <w:abstractNumId w:val="11"/>
  </w:num>
  <w:num w:numId="35">
    <w:abstractNumId w:val="22"/>
  </w:num>
  <w:num w:numId="36">
    <w:abstractNumId w:val="10"/>
  </w:num>
  <w:num w:numId="37">
    <w:abstractNumId w:val="24"/>
  </w:num>
  <w:num w:numId="38">
    <w:abstractNumId w:val="25"/>
  </w:num>
  <w:num w:numId="39">
    <w:abstractNumId w:val="14"/>
  </w:num>
  <w:num w:numId="40">
    <w:abstractNumId w:val="16"/>
  </w:num>
  <w:num w:numId="41">
    <w:abstractNumId w:val="16"/>
  </w:num>
  <w:num w:numId="42">
    <w:abstractNumId w:val="1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0C"/>
    <w:rsid w:val="0000168F"/>
    <w:rsid w:val="00024F80"/>
    <w:rsid w:val="000335C7"/>
    <w:rsid w:val="0005255A"/>
    <w:rsid w:val="00066096"/>
    <w:rsid w:val="00067401"/>
    <w:rsid w:val="00075147"/>
    <w:rsid w:val="000A4F59"/>
    <w:rsid w:val="00104E3C"/>
    <w:rsid w:val="001150D8"/>
    <w:rsid w:val="00124F3B"/>
    <w:rsid w:val="00141A4C"/>
    <w:rsid w:val="00152A8F"/>
    <w:rsid w:val="00182224"/>
    <w:rsid w:val="0018360D"/>
    <w:rsid w:val="001951F4"/>
    <w:rsid w:val="001A0EC5"/>
    <w:rsid w:val="001B29CF"/>
    <w:rsid w:val="002156EF"/>
    <w:rsid w:val="00234C88"/>
    <w:rsid w:val="0024317D"/>
    <w:rsid w:val="00267C35"/>
    <w:rsid w:val="00276D31"/>
    <w:rsid w:val="0028220F"/>
    <w:rsid w:val="002A00B9"/>
    <w:rsid w:val="002B76A1"/>
    <w:rsid w:val="002E439B"/>
    <w:rsid w:val="00301600"/>
    <w:rsid w:val="003261A2"/>
    <w:rsid w:val="00351883"/>
    <w:rsid w:val="00356C14"/>
    <w:rsid w:val="003E0C64"/>
    <w:rsid w:val="003E7EF1"/>
    <w:rsid w:val="00447A20"/>
    <w:rsid w:val="004543C9"/>
    <w:rsid w:val="00457967"/>
    <w:rsid w:val="00482962"/>
    <w:rsid w:val="004A0250"/>
    <w:rsid w:val="004A2CD1"/>
    <w:rsid w:val="004C70B7"/>
    <w:rsid w:val="004F46EE"/>
    <w:rsid w:val="005274A5"/>
    <w:rsid w:val="00541BA6"/>
    <w:rsid w:val="00550CBA"/>
    <w:rsid w:val="005A1B0C"/>
    <w:rsid w:val="005D18CF"/>
    <w:rsid w:val="005D5AE9"/>
    <w:rsid w:val="00607B9C"/>
    <w:rsid w:val="00617B26"/>
    <w:rsid w:val="006270A9"/>
    <w:rsid w:val="006535AF"/>
    <w:rsid w:val="00661BEB"/>
    <w:rsid w:val="00672280"/>
    <w:rsid w:val="00675956"/>
    <w:rsid w:val="00681034"/>
    <w:rsid w:val="006D0843"/>
    <w:rsid w:val="006E4DD6"/>
    <w:rsid w:val="00712CF7"/>
    <w:rsid w:val="00735F69"/>
    <w:rsid w:val="0074792B"/>
    <w:rsid w:val="007623C5"/>
    <w:rsid w:val="007676E2"/>
    <w:rsid w:val="007A0527"/>
    <w:rsid w:val="007A3F61"/>
    <w:rsid w:val="007E3F19"/>
    <w:rsid w:val="00802E2A"/>
    <w:rsid w:val="00816216"/>
    <w:rsid w:val="00832670"/>
    <w:rsid w:val="0087734B"/>
    <w:rsid w:val="00893359"/>
    <w:rsid w:val="008D7FF9"/>
    <w:rsid w:val="00946A15"/>
    <w:rsid w:val="0095281E"/>
    <w:rsid w:val="009C208E"/>
    <w:rsid w:val="009D5933"/>
    <w:rsid w:val="00A13C4B"/>
    <w:rsid w:val="00A311DE"/>
    <w:rsid w:val="00A31FA9"/>
    <w:rsid w:val="00A3213E"/>
    <w:rsid w:val="00A55DC7"/>
    <w:rsid w:val="00AA0BA3"/>
    <w:rsid w:val="00AB4135"/>
    <w:rsid w:val="00B23534"/>
    <w:rsid w:val="00B36FA7"/>
    <w:rsid w:val="00B74101"/>
    <w:rsid w:val="00B94E38"/>
    <w:rsid w:val="00BA20A9"/>
    <w:rsid w:val="00BD768D"/>
    <w:rsid w:val="00BE5FBF"/>
    <w:rsid w:val="00C12A39"/>
    <w:rsid w:val="00C61F8E"/>
    <w:rsid w:val="00C96582"/>
    <w:rsid w:val="00CD5247"/>
    <w:rsid w:val="00CE243F"/>
    <w:rsid w:val="00D24FCF"/>
    <w:rsid w:val="00D267A1"/>
    <w:rsid w:val="00D42AB2"/>
    <w:rsid w:val="00D8632B"/>
    <w:rsid w:val="00DC2F17"/>
    <w:rsid w:val="00DC69A8"/>
    <w:rsid w:val="00DE2553"/>
    <w:rsid w:val="00E806B0"/>
    <w:rsid w:val="00E83E4B"/>
    <w:rsid w:val="00E914DA"/>
    <w:rsid w:val="00EA6E85"/>
    <w:rsid w:val="00ED1E45"/>
    <w:rsid w:val="00ED608A"/>
    <w:rsid w:val="00F40BD2"/>
    <w:rsid w:val="00F518FE"/>
    <w:rsid w:val="00F805C0"/>
    <w:rsid w:val="00FD442C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27385"/>
  <w15:chartTrackingRefBased/>
  <w15:docId w15:val="{C3E71DC7-430D-4FD0-BFCA-A674CFD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A1B0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A5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u588@my.utsa.edu%20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shitha-yendapally-3893bb11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CF88323BC348AE800225951E4C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1432C-1EC6-4F57-A0CA-A2F9F70CF5E3}"/>
      </w:docPartPr>
      <w:docPartBody>
        <w:p w:rsidR="00B27AB0" w:rsidRDefault="00EB1363">
          <w:pPr>
            <w:pStyle w:val="78CF88323BC348AE800225951E4C0F0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63"/>
    <w:rsid w:val="00283351"/>
    <w:rsid w:val="005B0587"/>
    <w:rsid w:val="009C109F"/>
    <w:rsid w:val="00AA7F38"/>
    <w:rsid w:val="00AB6602"/>
    <w:rsid w:val="00B27AB0"/>
    <w:rsid w:val="00EB1363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E5C228EBD41E3926768E18A6ECBB0">
    <w:name w:val="4E8E5C228EBD41E3926768E18A6ECBB0"/>
  </w:style>
  <w:style w:type="paragraph" w:customStyle="1" w:styleId="5327BCBC3DD74DD08E7D666BF6FCB900">
    <w:name w:val="5327BCBC3DD74DD08E7D666BF6FCB900"/>
  </w:style>
  <w:style w:type="paragraph" w:customStyle="1" w:styleId="7C683DF4D73F47BF9DCD1381693BCC9F">
    <w:name w:val="7C683DF4D73F47BF9DCD1381693BCC9F"/>
  </w:style>
  <w:style w:type="paragraph" w:customStyle="1" w:styleId="6B97A616D0434A80AB9385348D4B8EE7">
    <w:name w:val="6B97A616D0434A80AB9385348D4B8EE7"/>
  </w:style>
  <w:style w:type="paragraph" w:customStyle="1" w:styleId="9CCF7F67908547918463EA2FBED60F16">
    <w:name w:val="9CCF7F67908547918463EA2FBED60F16"/>
  </w:style>
  <w:style w:type="paragraph" w:customStyle="1" w:styleId="F4B0ED149FF94E8396431F30670D27E8">
    <w:name w:val="F4B0ED149FF94E8396431F30670D27E8"/>
  </w:style>
  <w:style w:type="paragraph" w:customStyle="1" w:styleId="78CF88323BC348AE800225951E4C0F0F">
    <w:name w:val="78CF88323BC348AE800225951E4C0F0F"/>
  </w:style>
  <w:style w:type="paragraph" w:customStyle="1" w:styleId="A01843EBAC7541DFBEA5D88F17E608C0">
    <w:name w:val="A01843EBAC7541DFBEA5D88F17E608C0"/>
  </w:style>
  <w:style w:type="paragraph" w:customStyle="1" w:styleId="1668F4D5C15D4AB698BF4078C03C9E72">
    <w:name w:val="1668F4D5C15D4AB698BF4078C03C9E72"/>
  </w:style>
  <w:style w:type="paragraph" w:customStyle="1" w:styleId="ACBFE4C46BD64A3CA77D9641A63E0E9B">
    <w:name w:val="ACBFE4C46BD64A3CA77D9641A63E0E9B"/>
  </w:style>
  <w:style w:type="paragraph" w:customStyle="1" w:styleId="0C333E3591FA488D93AB896B417D421D">
    <w:name w:val="0C333E3591FA488D93AB896B417D421D"/>
  </w:style>
  <w:style w:type="paragraph" w:customStyle="1" w:styleId="7927D954C7264795939F6DAA20A6A5F8">
    <w:name w:val="7927D954C7264795939F6DAA20A6A5F8"/>
  </w:style>
  <w:style w:type="paragraph" w:customStyle="1" w:styleId="CDE2A26307B442499F8ABFDDDBD61330">
    <w:name w:val="CDE2A26307B442499F8ABFDDDBD61330"/>
  </w:style>
  <w:style w:type="paragraph" w:customStyle="1" w:styleId="331E405E82214A3FAD2D35215455D793">
    <w:name w:val="331E405E82214A3FAD2D35215455D793"/>
  </w:style>
  <w:style w:type="paragraph" w:customStyle="1" w:styleId="A2E2B4AB653C466E893092675A919979">
    <w:name w:val="A2E2B4AB653C466E893092675A919979"/>
  </w:style>
  <w:style w:type="paragraph" w:customStyle="1" w:styleId="EB945A97473045B7BA11A78CE58E1BBA">
    <w:name w:val="EB945A97473045B7BA11A78CE58E1BBA"/>
  </w:style>
  <w:style w:type="paragraph" w:customStyle="1" w:styleId="D2117AB1AE0243D29AF66D48CA823352">
    <w:name w:val="D2117AB1AE0243D29AF66D48CA823352"/>
  </w:style>
  <w:style w:type="paragraph" w:customStyle="1" w:styleId="2CB5A39FFFF54EC4A02706424D6B6F4C">
    <w:name w:val="2CB5A39FFFF54EC4A02706424D6B6F4C"/>
  </w:style>
  <w:style w:type="paragraph" w:customStyle="1" w:styleId="8FA6627B5BED44309C85DBC41A7007C2">
    <w:name w:val="8FA6627B5BED44309C85DBC41A7007C2"/>
  </w:style>
  <w:style w:type="paragraph" w:customStyle="1" w:styleId="DBC763C854A24BCA89A4F2363E158272">
    <w:name w:val="DBC763C854A24BCA89A4F2363E158272"/>
  </w:style>
  <w:style w:type="paragraph" w:customStyle="1" w:styleId="49ED713B9DFE497F8B3217A29E463EDA">
    <w:name w:val="49ED713B9DFE497F8B3217A29E463EDA"/>
  </w:style>
  <w:style w:type="paragraph" w:customStyle="1" w:styleId="4848F897E0CE4577827AB48BE4AFC101">
    <w:name w:val="4848F897E0CE4577827AB48BE4AFC101"/>
  </w:style>
  <w:style w:type="paragraph" w:customStyle="1" w:styleId="20A1D74538854B25BEB34D61E7FFF41C">
    <w:name w:val="20A1D74538854B25BEB34D61E7FFF41C"/>
  </w:style>
  <w:style w:type="paragraph" w:customStyle="1" w:styleId="16C8597767604AA28BB23ABDEB8E1DE0">
    <w:name w:val="16C8597767604AA28BB23ABDEB8E1DE0"/>
  </w:style>
  <w:style w:type="paragraph" w:customStyle="1" w:styleId="D821AAFC9769460EB30146CAE934E21C">
    <w:name w:val="D821AAFC9769460EB30146CAE934E21C"/>
  </w:style>
  <w:style w:type="paragraph" w:customStyle="1" w:styleId="090B19348E814ECAAA719745D1D779F7">
    <w:name w:val="090B19348E814ECAAA719745D1D779F7"/>
  </w:style>
  <w:style w:type="paragraph" w:customStyle="1" w:styleId="7FEE1B1EB146467E9725D289C55A1CBA">
    <w:name w:val="7FEE1B1EB146467E9725D289C55A1CBA"/>
  </w:style>
  <w:style w:type="paragraph" w:customStyle="1" w:styleId="20C200EFA33D4A16B9E282D405F9931E">
    <w:name w:val="20C200EFA33D4A16B9E282D405F9931E"/>
  </w:style>
  <w:style w:type="paragraph" w:customStyle="1" w:styleId="4EE2EEA975284544AE0631046EE17D2A">
    <w:name w:val="4EE2EEA975284544AE0631046EE17D2A"/>
  </w:style>
  <w:style w:type="paragraph" w:customStyle="1" w:styleId="C305B4EF02044B4FAE450A11D7CFFC6A">
    <w:name w:val="C305B4EF02044B4FAE450A11D7CFFC6A"/>
  </w:style>
  <w:style w:type="paragraph" w:customStyle="1" w:styleId="9F25A81B6A764EC1BE677DF154E69156">
    <w:name w:val="9F25A81B6A764EC1BE677DF154E69156"/>
  </w:style>
  <w:style w:type="paragraph" w:customStyle="1" w:styleId="2D6C10E5C62A4FAAB11EEED3D6F497C4">
    <w:name w:val="2D6C10E5C62A4FAAB11EEED3D6F497C4"/>
  </w:style>
  <w:style w:type="paragraph" w:customStyle="1" w:styleId="A4723036B6B24071933586C078A3FCEE">
    <w:name w:val="A4723036B6B24071933586C078A3F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5CB1-F460-4B4C-A4F7-4C560361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keywords/>
  <cp:lastModifiedBy>har yed</cp:lastModifiedBy>
  <cp:revision>2</cp:revision>
  <cp:lastPrinted>2017-08-29T04:00:00Z</cp:lastPrinted>
  <dcterms:created xsi:type="dcterms:W3CDTF">2017-10-24T00:42:00Z</dcterms:created>
  <dcterms:modified xsi:type="dcterms:W3CDTF">2017-10-24T00:42:00Z</dcterms:modified>
  <cp:version/>
</cp:coreProperties>
</file>